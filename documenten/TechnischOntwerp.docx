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79008B68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1E4EC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J’R</w:t>
                                </w:r>
                              </w:p>
                              <w:p w14:paraId="6227AFB0" w14:textId="3B67B404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proofErr w:type="spellStart"/>
                                <w:r w:rsidR="001E4EC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Jian</w:t>
                                </w:r>
                                <w:proofErr w:type="spellEnd"/>
                              </w:p>
                              <w:p w14:paraId="278BDB2A" w14:textId="5E0325F6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3B63A723" w14:textId="6DD0E3CB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1E4EC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Carleone</w:t>
                                </w:r>
                                <w:bookmarkStart w:id="0" w:name="_GoBack"/>
                                <w:bookmarkEnd w:id="0"/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2AA2E088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5824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79008B68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1E4EC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J’R</w:t>
                          </w:r>
                        </w:p>
                        <w:p w14:paraId="6227AFB0" w14:textId="3B67B404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proofErr w:type="spellStart"/>
                          <w:r w:rsidR="001E4EC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Jian</w:t>
                          </w:r>
                          <w:proofErr w:type="spellEnd"/>
                        </w:p>
                        <w:p w14:paraId="278BDB2A" w14:textId="5E0325F6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3B63A723" w14:textId="6DD0E3CB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1E4EC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Carleone</w:t>
                          </w:r>
                          <w:bookmarkStart w:id="1" w:name="_GoBack"/>
                          <w:bookmarkEnd w:id="1"/>
                        </w:p>
                        <w:p w14:paraId="790FAB20" w14:textId="7306D600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2AA2E088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 w14:anchorId="34E9016E">
                  <v:group id="Group 125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67654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FC1022" w:rsidRDefault="00FC1022" w14:paraId="5DB6DCD2" w14:textId="77777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6D518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 w14:anchorId="1D89B0A7">
                  <v:shape id="Text Box 128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" w14:anchorId="155EA329">
                    <v:textbox style="mso-fit-shape-to-text:t" inset="1in,0,86.4pt,0">
                      <w:txbxContent>
                        <w:p w:rsidR="00FC1022" w:rsidRDefault="00000000" w14:paraId="08F6FA41" w14:textId="7777777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id w:val="792253981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id w:val="1707546319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 w14:anchorId="22252630">
                  <v:rect id="Rectangle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00AB35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">
                    <o:lock v:ext="edit" aspectratio="t"/>
                    <v:textbox inset="3.6pt,,3.6pt">
                      <w:txbxContent>
                        <w:sdt>
                          <w:sdtPr>
                            <w:id w:val="1913201862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1022" w:rsidRDefault="00FC1022" w14:paraId="1FBE425F" w14:textId="61ABB3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2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2"/>
        </w:p>
        <w:p w14:paraId="014B1236" w14:textId="63F70EE5" w:rsidR="000D6F43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6D518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6D518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6D518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20BF5" w14:textId="5903A800" w:rsidR="3FEFCF93" w:rsidRDefault="00FC1022" w:rsidP="32E3DB94">
      <w:pPr>
        <w:pStyle w:val="Kop1"/>
      </w:pPr>
      <w:bookmarkStart w:id="3" w:name="_Toc118727262"/>
      <w:r>
        <w:lastRenderedPageBreak/>
        <w:t>ERD</w:t>
      </w:r>
      <w:bookmarkEnd w:id="3"/>
    </w:p>
    <w:p w14:paraId="27CAC974" w14:textId="3BBA2D18" w:rsidR="48CCB666" w:rsidRDefault="001E4ECB" w:rsidP="32E3DB94">
      <w:r>
        <w:rPr>
          <w:noProof/>
        </w:rPr>
        <w:drawing>
          <wp:inline distT="0" distB="0" distL="0" distR="0" wp14:anchorId="58060AC5" wp14:editId="39959D23">
            <wp:extent cx="5731510" cy="310642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4DF5" w14:textId="0362AE59" w:rsidR="5981F66D" w:rsidRDefault="5981F66D" w:rsidP="3FEFCF93"/>
    <w:p w14:paraId="6AB88BF0" w14:textId="358ED820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4" w:name="_Toc118727263"/>
      <w:r>
        <w:lastRenderedPageBreak/>
        <w:t>Data Dictionary</w:t>
      </w:r>
      <w:bookmarkEnd w:id="4"/>
    </w:p>
    <w:p w14:paraId="7DC3E513" w14:textId="114FE371" w:rsidR="00FB7EFD" w:rsidRDefault="001E4ECB" w:rsidP="3961C06C">
      <w:r>
        <w:rPr>
          <w:noProof/>
        </w:rPr>
        <w:drawing>
          <wp:inline distT="0" distB="0" distL="0" distR="0" wp14:anchorId="58180FF2" wp14:editId="33C11503">
            <wp:extent cx="5731510" cy="31064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Kop1"/>
      </w:pPr>
      <w:bookmarkStart w:id="5" w:name="_Toc118727264"/>
      <w:r>
        <w:lastRenderedPageBreak/>
        <w:t>Screenshot database</w:t>
      </w:r>
      <w:bookmarkEnd w:id="5"/>
    </w:p>
    <w:p w14:paraId="51A38CE8" w14:textId="77777777" w:rsidR="000A3F20" w:rsidRPr="00220134" w:rsidRDefault="000A3F20" w:rsidP="4D7BB4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473707" w14:textId="67455A82" w:rsidR="2A9579B1" w:rsidRDefault="2A9579B1" w:rsidP="4D7BB464">
      <w:r>
        <w:rPr>
          <w:noProof/>
        </w:rPr>
        <w:drawing>
          <wp:inline distT="0" distB="0" distL="0" distR="0" wp14:anchorId="4DF2199C" wp14:editId="545B6AB1">
            <wp:extent cx="4200525" cy="4572000"/>
            <wp:effectExtent l="0" t="0" r="0" b="0"/>
            <wp:docPr id="1975001929" name="Afbeelding 197500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D15D" w14:textId="243DA385" w:rsidR="4D7BB464" w:rsidRDefault="4D7BB464" w:rsidP="4D7BB464"/>
    <w:p w14:paraId="31B8A0EB" w14:textId="7D057CB7" w:rsidR="587CDDB0" w:rsidRDefault="587CDDB0" w:rsidP="4D7BB464">
      <w:r>
        <w:t>(</w:t>
      </w:r>
      <w:proofErr w:type="spellStart"/>
      <w:r>
        <w:t>E</w:t>
      </w:r>
      <w:r w:rsidR="195AF6BB">
        <w:t>ntit</w:t>
      </w:r>
      <w:r w:rsidR="70F9136D">
        <w:t>ie</w:t>
      </w:r>
      <w:r w:rsidR="195AF6BB">
        <w:t>s</w:t>
      </w:r>
      <w:proofErr w:type="spellEnd"/>
      <w:r w:rsidR="195AF6BB">
        <w:t xml:space="preserve"> r</w:t>
      </w:r>
      <w:r>
        <w:t>elaties geven is in sprint 4. Ik update het onderste plaatje later.)</w:t>
      </w:r>
    </w:p>
    <w:p w14:paraId="5041EF76" w14:textId="169CDA4E" w:rsidR="587CDDB0" w:rsidRDefault="587CDDB0" w:rsidP="4D7BB464">
      <w:r>
        <w:rPr>
          <w:noProof/>
        </w:rPr>
        <w:lastRenderedPageBreak/>
        <w:drawing>
          <wp:inline distT="0" distB="0" distL="0" distR="0" wp14:anchorId="23D312BA" wp14:editId="68072FF2">
            <wp:extent cx="4200525" cy="4572000"/>
            <wp:effectExtent l="0" t="0" r="0" b="0"/>
            <wp:docPr id="2027998235" name="Afbeelding 2027998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87CDDB0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2A15" w14:textId="77777777" w:rsidR="006D5185" w:rsidRDefault="006D5185" w:rsidP="00A257DF">
      <w:pPr>
        <w:spacing w:after="0" w:line="240" w:lineRule="auto"/>
      </w:pPr>
      <w:r>
        <w:separator/>
      </w:r>
    </w:p>
  </w:endnote>
  <w:endnote w:type="continuationSeparator" w:id="0">
    <w:p w14:paraId="1E30F427" w14:textId="77777777" w:rsidR="006D5185" w:rsidRDefault="006D5185" w:rsidP="00A257DF">
      <w:pPr>
        <w:spacing w:after="0" w:line="240" w:lineRule="auto"/>
      </w:pPr>
      <w:r>
        <w:continuationSeparator/>
      </w:r>
    </w:p>
  </w:endnote>
  <w:endnote w:type="continuationNotice" w:id="1">
    <w:p w14:paraId="19A9B57E" w14:textId="77777777" w:rsidR="006D5185" w:rsidRDefault="006D51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85F84" w14:textId="77777777" w:rsidR="006D5185" w:rsidRDefault="006D5185" w:rsidP="00A257DF">
      <w:pPr>
        <w:spacing w:after="0" w:line="240" w:lineRule="auto"/>
      </w:pPr>
      <w:r>
        <w:separator/>
      </w:r>
    </w:p>
  </w:footnote>
  <w:footnote w:type="continuationSeparator" w:id="0">
    <w:p w14:paraId="13593EBE" w14:textId="77777777" w:rsidR="006D5185" w:rsidRDefault="006D5185" w:rsidP="00A257DF">
      <w:pPr>
        <w:spacing w:after="0" w:line="240" w:lineRule="auto"/>
      </w:pPr>
      <w:r>
        <w:continuationSeparator/>
      </w:r>
    </w:p>
  </w:footnote>
  <w:footnote w:type="continuationNotice" w:id="1">
    <w:p w14:paraId="6BC25DAE" w14:textId="77777777" w:rsidR="006D5185" w:rsidRDefault="006D51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A3F20"/>
    <w:rsid w:val="000B4D5C"/>
    <w:rsid w:val="000C5F1F"/>
    <w:rsid w:val="000D6F43"/>
    <w:rsid w:val="00126F70"/>
    <w:rsid w:val="0014223B"/>
    <w:rsid w:val="00176B05"/>
    <w:rsid w:val="001B019E"/>
    <w:rsid w:val="001E4ECB"/>
    <w:rsid w:val="002132BE"/>
    <w:rsid w:val="00216180"/>
    <w:rsid w:val="00220134"/>
    <w:rsid w:val="00222411"/>
    <w:rsid w:val="00267FD4"/>
    <w:rsid w:val="00313209"/>
    <w:rsid w:val="003703C3"/>
    <w:rsid w:val="003A6FE1"/>
    <w:rsid w:val="004C2F6C"/>
    <w:rsid w:val="004E34C0"/>
    <w:rsid w:val="004F6B8D"/>
    <w:rsid w:val="005507D3"/>
    <w:rsid w:val="0056778B"/>
    <w:rsid w:val="00570667"/>
    <w:rsid w:val="005B68C9"/>
    <w:rsid w:val="005E1434"/>
    <w:rsid w:val="005F561A"/>
    <w:rsid w:val="00622C75"/>
    <w:rsid w:val="006A3780"/>
    <w:rsid w:val="006A50A3"/>
    <w:rsid w:val="006D5185"/>
    <w:rsid w:val="006F503C"/>
    <w:rsid w:val="007A68DD"/>
    <w:rsid w:val="00802D6C"/>
    <w:rsid w:val="00905DFD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CA0BE1F"/>
    <w:rsid w:val="0E9B4667"/>
    <w:rsid w:val="0F415017"/>
    <w:rsid w:val="0F912E15"/>
    <w:rsid w:val="1094D072"/>
    <w:rsid w:val="140F8B78"/>
    <w:rsid w:val="195AF6BB"/>
    <w:rsid w:val="1AEBADAC"/>
    <w:rsid w:val="1E06C08E"/>
    <w:rsid w:val="20C91D41"/>
    <w:rsid w:val="2264EDA2"/>
    <w:rsid w:val="2400BE03"/>
    <w:rsid w:val="25582EED"/>
    <w:rsid w:val="2A9579B1"/>
    <w:rsid w:val="2C1188EA"/>
    <w:rsid w:val="31480B33"/>
    <w:rsid w:val="324BAD90"/>
    <w:rsid w:val="3295370B"/>
    <w:rsid w:val="32E3DB94"/>
    <w:rsid w:val="3961C06C"/>
    <w:rsid w:val="3A512C04"/>
    <w:rsid w:val="3FEFCF93"/>
    <w:rsid w:val="46165308"/>
    <w:rsid w:val="48CCB666"/>
    <w:rsid w:val="4D7BB464"/>
    <w:rsid w:val="587CDDB0"/>
    <w:rsid w:val="5981F66D"/>
    <w:rsid w:val="67BF24F7"/>
    <w:rsid w:val="6DE6892E"/>
    <w:rsid w:val="70D975C4"/>
    <w:rsid w:val="70F9136D"/>
    <w:rsid w:val="772D3B53"/>
    <w:rsid w:val="7BA5A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4.xml><?xml version="1.0" encoding="utf-8"?>
<ds:datastoreItem xmlns:ds="http://schemas.openxmlformats.org/officeDocument/2006/customXml" ds:itemID="{35A3D2C9-E9E8-453B-A825-90BD32A88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E60959-0318-4E73-B18F-1D929843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7</TotalTime>
  <Pages>6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SD Student</cp:lastModifiedBy>
  <cp:revision>12</cp:revision>
  <cp:lastPrinted>2019-10-02T10:33:00Z</cp:lastPrinted>
  <dcterms:created xsi:type="dcterms:W3CDTF">2022-09-30T09:25:00Z</dcterms:created>
  <dcterms:modified xsi:type="dcterms:W3CDTF">2023-03-08T13:56:00Z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